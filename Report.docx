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szCs w:val="24"/>
        </w:rPr>
        <w:id w:val="-1290352585"/>
        <w:docPartObj>
          <w:docPartGallery w:val="Cover Pages"/>
          <w:docPartUnique/>
        </w:docPartObj>
      </w:sdtPr>
      <w:sdtEndPr/>
      <w:sdtContent>
        <w:p w:rsidR="00915355" w:rsidRPr="004F1BE9" w:rsidRDefault="0052119C" w:rsidP="002314BE">
          <w:pPr>
            <w:pStyle w:val="NoSpacing"/>
            <w:jc w:val="both"/>
            <w:rPr>
              <w:sz w:val="24"/>
              <w:szCs w:val="24"/>
            </w:rPr>
          </w:pPr>
          <w:r w:rsidRPr="004F1BE9">
            <w:rPr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0E57501" wp14:editId="1DC6711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355" w:rsidRPr="002314BE" w:rsidRDefault="004D65CB">
                                <w:pPr>
                                  <w:pStyle w:val="ContactInfo"/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2314BE"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  <w:lang w:val="en-IN"/>
                                  </w:rPr>
                                  <w:t>By: Rohan Choudhary (</w:t>
                                </w:r>
                                <w:hyperlink r:id="rId10" w:history="1">
                                  <w:r w:rsidRPr="002314B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u w:val="none"/>
                                      <w:lang w:val="en-IN"/>
                                    </w:rPr>
                                    <w:t>rohanch98@gmail.com</w:t>
                                  </w:r>
                                </w:hyperlink>
                                <w:r w:rsidRPr="002314BE"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  <w:lang w:val="en-IN"/>
                                  </w:rPr>
                                  <w:t>, 8700977043)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E575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15355" w:rsidRPr="002314BE" w:rsidRDefault="004D65CB">
                          <w:pPr>
                            <w:pStyle w:val="ContactInfo"/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</w:pPr>
                          <w:r w:rsidRPr="002314BE"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  <w:lang w:val="en-IN"/>
                            </w:rPr>
                            <w:t>By: Rohan Choudhary (</w:t>
                          </w:r>
                          <w:hyperlink r:id="rId11" w:history="1">
                            <w:r w:rsidRPr="002314BE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u w:val="none"/>
                                <w:lang w:val="en-IN"/>
                              </w:rPr>
                              <w:t>rohanch98@gmail.com</w:t>
                            </w:r>
                          </w:hyperlink>
                          <w:r w:rsidRPr="002314BE"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  <w:lang w:val="en-IN"/>
                            </w:rPr>
                            <w:t>, 8700977043)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4F1BE9">
            <w:rPr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0ED755E" wp14:editId="10BC74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355" w:rsidRDefault="0052119C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7927417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D65CB">
                                      <w:t>Credicxo</w:t>
                                    </w:r>
                                    <w:proofErr w:type="spellEnd"/>
                                    <w:r w:rsidR="004D65CB">
                                      <w:t xml:space="preserve"> Tech Private Limited</w:t>
                                    </w:r>
                                  </w:sdtContent>
                                </w:sdt>
                              </w:p>
                              <w:p w:rsidR="00915355" w:rsidRPr="002314BE" w:rsidRDefault="0052119C">
                                <w:pPr>
                                  <w:pStyle w:val="Subtitle"/>
                                  <w:rPr>
                                    <w:color w:val="auto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22823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65CB" w:rsidRPr="002314BE">
                                      <w:rPr>
                                        <w:color w:val="auto"/>
                                        <w:sz w:val="36"/>
                                        <w:szCs w:val="36"/>
                                      </w:rPr>
                                      <w:t>Internship assignment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ED755E" id="Text Box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15355" w:rsidRDefault="0052119C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7927417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D65CB">
                                <w:t>Credicxo</w:t>
                              </w:r>
                              <w:proofErr w:type="spellEnd"/>
                              <w:r w:rsidR="004D65CB">
                                <w:t xml:space="preserve"> Tech Private Limited</w:t>
                              </w:r>
                            </w:sdtContent>
                          </w:sdt>
                        </w:p>
                        <w:p w:rsidR="00915355" w:rsidRPr="002314BE" w:rsidRDefault="0052119C">
                          <w:pPr>
                            <w:pStyle w:val="Subtitle"/>
                            <w:rPr>
                              <w:color w:val="auto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uto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22823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D65CB" w:rsidRPr="002314BE"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Internship assignment report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65CB" w:rsidRPr="004F1BE9">
            <w:rPr>
              <w:noProof/>
              <w:sz w:val="24"/>
              <w:szCs w:val="24"/>
              <w:lang w:val="en-IN" w:eastAsia="en-IN"/>
            </w:rPr>
            <w:drawing>
              <wp:inline distT="0" distB="0" distL="0" distR="0" wp14:anchorId="28C30606" wp14:editId="5CCAD5D1">
                <wp:extent cx="4762500" cy="4762500"/>
                <wp:effectExtent l="171450" t="190500" r="190500" b="190500"/>
                <wp:docPr id="2" name="Picture 2" descr="Image result for credicxo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credicxo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rnd">
                          <a:solidFill>
                            <a:srgbClr val="FFFFFF"/>
                          </a:solidFill>
                        </a:ln>
                        <a:effectLst>
                          <a:outerShdw blurRad="50000" algn="tl" rotWithShape="0">
                            <a:srgbClr val="000000">
                              <a:alpha val="41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50800" h="1651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:rsidR="004D65CB" w:rsidRPr="004F1BE9" w:rsidRDefault="0052119C" w:rsidP="002314BE">
          <w:p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sz w:val="24"/>
              <w:szCs w:val="24"/>
            </w:rPr>
            <w:br w:type="page"/>
          </w:r>
          <w:r w:rsidR="004D65CB"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lastRenderedPageBreak/>
            <w:t xml:space="preserve">Preprocessing Steps: </w:t>
          </w:r>
        </w:p>
        <w:p w:rsidR="004D65CB" w:rsidRPr="004F1BE9" w:rsidRDefault="004D65CB" w:rsidP="002314BE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The data was checked for any missing value, no missing values were found.</w:t>
          </w:r>
        </w:p>
        <w:p w:rsidR="004D65CB" w:rsidRPr="004F1BE9" w:rsidRDefault="004D65CB" w:rsidP="002314BE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Then one set of independent variable X and dependent variable Y were created.</w:t>
          </w:r>
        </w:p>
        <w:p w:rsidR="004D65CB" w:rsidRPr="004F1BE9" w:rsidRDefault="004D65CB" w:rsidP="002314BE">
          <w:pPr>
            <w:pStyle w:val="ListParagraph"/>
            <w:numPr>
              <w:ilvl w:val="0"/>
              <w:numId w:val="8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The data was split into training and test sets with </w:t>
          </w:r>
          <w:proofErr w:type="gramStart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a</w:t>
          </w:r>
          <w:proofErr w:type="gramEnd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  <w:r w:rsidR="002314BE"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8:2 ratio.</w:t>
          </w:r>
        </w:p>
        <w:p w:rsidR="002314BE" w:rsidRPr="004F1BE9" w:rsidRDefault="002314BE" w:rsidP="002314BE">
          <w:p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Feature Scaling:</w:t>
          </w:r>
        </w:p>
        <w:p w:rsidR="002314BE" w:rsidRPr="004F1BE9" w:rsidRDefault="002314BE" w:rsidP="002314BE">
          <w:pPr>
            <w:pStyle w:val="ListParagraph"/>
            <w:numPr>
              <w:ilvl w:val="0"/>
              <w:numId w:val="9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Style w:val="Strong"/>
              <w:rFonts w:ascii="Times New Roman" w:hAnsi="Times New Roman" w:cs="Times New Roman"/>
              <w:b w:val="0"/>
              <w:color w:val="auto"/>
              <w:sz w:val="24"/>
              <w:szCs w:val="24"/>
              <w:bdr w:val="none" w:sz="0" w:space="0" w:color="auto" w:frame="1"/>
              <w:shd w:val="clear" w:color="auto" w:fill="FFFFFF"/>
            </w:rPr>
            <w:t>Feature Scaling</w:t>
          </w:r>
          <w:r w:rsidRPr="004F1BE9">
            <w:rPr>
              <w:rFonts w:ascii="Times New Roman" w:hAnsi="Times New Roman" w:cs="Times New Roman"/>
              <w:color w:val="auto"/>
              <w:sz w:val="24"/>
              <w:szCs w:val="24"/>
              <w:shd w:val="clear" w:color="auto" w:fill="FFFFFF"/>
            </w:rPr>
            <w:t> is a technique to standardize the independent features present in the data in a fixed range. It is performed during the data pre-processing</w:t>
          </w:r>
          <w:r w:rsidRPr="004F1BE9">
            <w:rPr>
              <w:rFonts w:ascii="Times New Roman" w:hAnsi="Times New Roman" w:cs="Times New Roman"/>
              <w:color w:val="auto"/>
              <w:sz w:val="24"/>
              <w:szCs w:val="24"/>
              <w:shd w:val="clear" w:color="auto" w:fill="FFFFFF"/>
            </w:rPr>
            <w:t xml:space="preserve">. The variables may have different units and hence different scales. Differences in the scales may affect the model and won’t produce an apt solution. </w:t>
          </w:r>
        </w:p>
        <w:p w:rsidR="002314BE" w:rsidRPr="004F1BE9" w:rsidRDefault="002314BE" w:rsidP="002314BE">
          <w:pPr>
            <w:pStyle w:val="ListParagraph"/>
            <w:numPr>
              <w:ilvl w:val="0"/>
              <w:numId w:val="9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Hence to standardize the data </w:t>
          </w:r>
          <w:proofErr w:type="spellStart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StandardScalar</w:t>
          </w:r>
          <w:proofErr w:type="spellEnd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was used to bring the values to a particular close range, for the model to learn effectively.</w:t>
          </w:r>
        </w:p>
        <w:p w:rsidR="002314BE" w:rsidRPr="004F1BE9" w:rsidRDefault="002314BE" w:rsidP="002314BE">
          <w:p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P</w:t>
          </w: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ost </w:t>
          </w: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processing Steps: </w:t>
          </w:r>
        </w:p>
        <w:p w:rsidR="002314BE" w:rsidRPr="004F1BE9" w:rsidRDefault="002314BE" w:rsidP="002314BE">
          <w:pPr>
            <w:pStyle w:val="ListParagraph"/>
            <w:numPr>
              <w:ilvl w:val="0"/>
              <w:numId w:val="10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First a neural network of 4 </w:t>
          </w:r>
          <w:r w:rsidR="004F1BE9"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hidden </w:t>
          </w: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layers was created with </w:t>
          </w:r>
          <w:r w:rsidR="004F1BE9"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166 input dimensions </w:t>
          </w: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206, 10 and 6 hidden layers</w:t>
          </w:r>
          <w:r w:rsidR="004F1BE9"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with one output node. This couldn’t provide a good model. The output was </w:t>
          </w:r>
          <w:proofErr w:type="spellStart"/>
          <w:r w:rsidR="004F1BE9"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no where</w:t>
          </w:r>
          <w:proofErr w:type="spellEnd"/>
          <w:r w:rsidR="004F1BE9"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close to the expected outputs.</w:t>
          </w:r>
        </w:p>
        <w:p w:rsidR="004F1BE9" w:rsidRPr="004F1BE9" w:rsidRDefault="004F1BE9" w:rsidP="002314BE">
          <w:pPr>
            <w:pStyle w:val="ListParagraph"/>
            <w:numPr>
              <w:ilvl w:val="0"/>
              <w:numId w:val="10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Parameter tuning was also done but the accuracy and loss graphs were very far from the desired ones.</w:t>
          </w:r>
        </w:p>
        <w:p w:rsidR="002314BE" w:rsidRPr="004F1BE9" w:rsidRDefault="004F1BE9" w:rsidP="002314BE">
          <w:pPr>
            <w:pStyle w:val="ListParagraph"/>
            <w:numPr>
              <w:ilvl w:val="0"/>
              <w:numId w:val="10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Similarly many models were tried and finally the model with 166 input dimension, 120 units in one hidden layer and one output layer was accepted</w:t>
          </w:r>
          <w:r w:rsidR="002314BE"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.</w:t>
          </w:r>
        </w:p>
        <w:p w:rsidR="004F1BE9" w:rsidRPr="004F1BE9" w:rsidRDefault="004F1BE9" w:rsidP="002314BE">
          <w:pPr>
            <w:pStyle w:val="ListParagraph"/>
            <w:numPr>
              <w:ilvl w:val="0"/>
              <w:numId w:val="10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In the hidden layer, Kernel initializer used was </w:t>
          </w:r>
          <w:proofErr w:type="spellStart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he_uniform</w:t>
          </w:r>
          <w:proofErr w:type="spellEnd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with activation function </w:t>
          </w:r>
          <w:proofErr w:type="spellStart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relu</w:t>
          </w:r>
          <w:proofErr w:type="spellEnd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.</w:t>
          </w:r>
        </w:p>
        <w:p w:rsidR="004F1BE9" w:rsidRPr="004F1BE9" w:rsidRDefault="004F1BE9" w:rsidP="002314BE">
          <w:pPr>
            <w:pStyle w:val="ListParagraph"/>
            <w:numPr>
              <w:ilvl w:val="0"/>
              <w:numId w:val="10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In the output layer, kernel initializer used was </w:t>
          </w:r>
          <w:proofErr w:type="spellStart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glorot_uniform</w:t>
          </w:r>
          <w:proofErr w:type="spellEnd"/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with activation function sigmoid.</w:t>
          </w:r>
        </w:p>
        <w:p w:rsidR="004F1BE9" w:rsidRPr="004F1BE9" w:rsidRDefault="004F1BE9" w:rsidP="002314BE">
          <w:pPr>
            <w:pStyle w:val="ListParagraph"/>
            <w:numPr>
              <w:ilvl w:val="0"/>
              <w:numId w:val="10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Adam optimizer was used.</w:t>
          </w:r>
        </w:p>
        <w:p w:rsidR="004F1BE9" w:rsidRPr="004F1BE9" w:rsidRDefault="004F1BE9" w:rsidP="002314BE">
          <w:pPr>
            <w:pStyle w:val="ListParagraph"/>
            <w:numPr>
              <w:ilvl w:val="0"/>
              <w:numId w:val="10"/>
            </w:num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t>Number of epochs = 40</w:t>
          </w:r>
        </w:p>
        <w:p w:rsidR="004F1BE9" w:rsidRPr="004F1BE9" w:rsidRDefault="004F1BE9" w:rsidP="004F1BE9">
          <w:pPr>
            <w:ind w:left="360"/>
            <w:jc w:val="both"/>
            <w:rPr>
              <w:noProof/>
              <w:sz w:val="24"/>
              <w:szCs w:val="24"/>
              <w:lang w:val="en-IN" w:eastAsia="en-IN"/>
            </w:rPr>
          </w:pPr>
        </w:p>
        <w:p w:rsidR="004F1BE9" w:rsidRPr="004F1BE9" w:rsidRDefault="004F1BE9" w:rsidP="004F1BE9">
          <w:pPr>
            <w:ind w:left="360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noProof/>
              <w:sz w:val="24"/>
              <w:szCs w:val="24"/>
              <w:lang w:val="en-IN" w:eastAsia="en-IN"/>
            </w:rPr>
            <w:drawing>
              <wp:inline distT="0" distB="0" distL="0" distR="0" wp14:anchorId="6C799142" wp14:editId="0EC6851E">
                <wp:extent cx="5273040" cy="1850189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3"/>
                        <a:srcRect l="57222" t="51358" r="3194" b="23951"/>
                        <a:stretch/>
                      </pic:blipFill>
                      <pic:spPr bwMode="auto">
                        <a:xfrm>
                          <a:off x="0" y="0"/>
                          <a:ext cx="5303879" cy="1861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F1BE9" w:rsidRPr="004F1BE9" w:rsidRDefault="004F1BE9" w:rsidP="002314BE">
          <w:p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rFonts w:ascii="Times New Roman" w:hAnsi="Times New Roman" w:cs="Times New Roman"/>
              <w:color w:val="auto"/>
              <w:sz w:val="24"/>
              <w:szCs w:val="24"/>
            </w:rPr>
            <w:lastRenderedPageBreak/>
            <w:t>Accuracy and loss graphs:</w:t>
          </w:r>
        </w:p>
        <w:p w:rsidR="004F1BE9" w:rsidRPr="004F1BE9" w:rsidRDefault="004F1BE9" w:rsidP="002314BE">
          <w:pPr>
            <w:jc w:val="both"/>
            <w:rPr>
              <w:noProof/>
              <w:sz w:val="24"/>
              <w:szCs w:val="24"/>
              <w:lang w:val="en-IN" w:eastAsia="en-IN"/>
            </w:rPr>
          </w:pPr>
        </w:p>
        <w:p w:rsidR="004F1BE9" w:rsidRPr="004F1BE9" w:rsidRDefault="004F1BE9" w:rsidP="002314BE">
          <w:p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noProof/>
              <w:sz w:val="24"/>
              <w:szCs w:val="24"/>
              <w:lang w:val="en-IN" w:eastAsia="en-IN"/>
            </w:rPr>
            <w:drawing>
              <wp:inline distT="0" distB="0" distL="0" distR="0" wp14:anchorId="70ED985A" wp14:editId="65FAA755">
                <wp:extent cx="3559556" cy="2613660"/>
                <wp:effectExtent l="0" t="0" r="317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4"/>
                        <a:srcRect l="57639" t="61976" r="22500" b="12099"/>
                        <a:stretch/>
                      </pic:blipFill>
                      <pic:spPr bwMode="auto">
                        <a:xfrm>
                          <a:off x="0" y="0"/>
                          <a:ext cx="3570713" cy="26218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F1BE9" w:rsidRPr="004F1BE9" w:rsidRDefault="004F1BE9" w:rsidP="002314BE">
          <w:pPr>
            <w:jc w:val="both"/>
            <w:rPr>
              <w:noProof/>
              <w:sz w:val="24"/>
              <w:szCs w:val="24"/>
              <w:lang w:val="en-IN" w:eastAsia="en-IN"/>
            </w:rPr>
          </w:pPr>
        </w:p>
        <w:p w:rsidR="004F1BE9" w:rsidRPr="004F1BE9" w:rsidRDefault="004F1BE9" w:rsidP="002314BE">
          <w:pPr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F1BE9">
            <w:rPr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BF264C8" wp14:editId="7D1144FD">
                <wp:extent cx="3305774" cy="2377440"/>
                <wp:effectExtent l="0" t="0" r="9525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5"/>
                        <a:srcRect l="57361" t="58025" r="22361" b="16049"/>
                        <a:stretch/>
                      </pic:blipFill>
                      <pic:spPr bwMode="auto">
                        <a:xfrm>
                          <a:off x="0" y="0"/>
                          <a:ext cx="3319159" cy="2387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bookmarkEnd w:id="4"/>
    <w:bookmarkEnd w:id="3"/>
    <w:bookmarkEnd w:id="2"/>
    <w:bookmarkEnd w:id="1"/>
    <w:bookmarkEnd w:id="0"/>
    <w:p w:rsidR="005D27C7" w:rsidRDefault="005D27C7" w:rsidP="005D27C7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Convolution matrix and Final performance measures:</w:t>
      </w:r>
    </w:p>
    <w:p w:rsidR="005D27C7" w:rsidRDefault="005D27C7" w:rsidP="005D27C7">
      <w:pPr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35D5E33" wp14:editId="4FF384D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290060" cy="12433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1" t="70864" r="17725" b="16297"/>
                    <a:stretch/>
                  </pic:blipFill>
                  <pic:spPr bwMode="auto">
                    <a:xfrm>
                      <a:off x="0" y="0"/>
                      <a:ext cx="4331748" cy="125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7C7" w:rsidRDefault="005D27C7" w:rsidP="005D27C7">
      <w:pPr>
        <w:jc w:val="both"/>
        <w:rPr>
          <w:noProof/>
          <w:lang w:val="en-IN" w:eastAsia="en-IN"/>
        </w:rPr>
      </w:pPr>
    </w:p>
    <w:p w:rsidR="005D27C7" w:rsidRDefault="005D27C7" w:rsidP="005D27C7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GoBack"/>
      <w:bookmarkEnd w:id="5"/>
    </w:p>
    <w:p w:rsidR="005D27C7" w:rsidRPr="004F1BE9" w:rsidRDefault="005D27C7" w:rsidP="005D27C7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915355" w:rsidRDefault="00915355" w:rsidP="002314BE">
      <w:pPr>
        <w:jc w:val="both"/>
      </w:pPr>
    </w:p>
    <w:sectPr w:rsidR="00915355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19C" w:rsidRDefault="0052119C">
      <w:pPr>
        <w:spacing w:before="0" w:after="0" w:line="240" w:lineRule="auto"/>
      </w:pPr>
      <w:r>
        <w:separator/>
      </w:r>
    </w:p>
  </w:endnote>
  <w:endnote w:type="continuationSeparator" w:id="0">
    <w:p w:rsidR="0052119C" w:rsidRDefault="005211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355" w:rsidRDefault="0052119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D27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19C" w:rsidRDefault="0052119C">
      <w:pPr>
        <w:spacing w:before="0" w:after="0" w:line="240" w:lineRule="auto"/>
      </w:pPr>
      <w:r>
        <w:separator/>
      </w:r>
    </w:p>
  </w:footnote>
  <w:footnote w:type="continuationSeparator" w:id="0">
    <w:p w:rsidR="0052119C" w:rsidRDefault="005211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C8C693D"/>
    <w:multiLevelType w:val="hybridMultilevel"/>
    <w:tmpl w:val="480C7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76C34"/>
    <w:multiLevelType w:val="hybridMultilevel"/>
    <w:tmpl w:val="CA70D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E5761"/>
    <w:multiLevelType w:val="hybridMultilevel"/>
    <w:tmpl w:val="480C7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10DB0"/>
    <w:multiLevelType w:val="hybridMultilevel"/>
    <w:tmpl w:val="480C7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516F6"/>
    <w:multiLevelType w:val="hybridMultilevel"/>
    <w:tmpl w:val="480C7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CB"/>
    <w:rsid w:val="002314BE"/>
    <w:rsid w:val="004D65CB"/>
    <w:rsid w:val="004F1BE9"/>
    <w:rsid w:val="0052119C"/>
    <w:rsid w:val="005D27C7"/>
    <w:rsid w:val="009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6106B-9DBB-4CA3-B2C7-7E2551A2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7C7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5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1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hanch98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rohanch98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DF"/>
    <w:rsid w:val="005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9BEEDD00215C41019743D78BA411249A">
    <w:name w:val="9BEEDD00215C41019743D78BA411249A"/>
  </w:style>
  <w:style w:type="paragraph" w:customStyle="1" w:styleId="4A3FD64C9F2D42A182ED29376EF0D809">
    <w:name w:val="4A3FD64C9F2D42A182ED29376EF0D809"/>
  </w:style>
  <w:style w:type="paragraph" w:customStyle="1" w:styleId="2A50DAF600ED42C4B2668EF4B0CE141A">
    <w:name w:val="2A50DAF600ED42C4B2668EF4B0CE141A"/>
  </w:style>
  <w:style w:type="paragraph" w:customStyle="1" w:styleId="EFF9917DE4504B8AAF7739B297719DD5">
    <w:name w:val="EFF9917DE4504B8AAF7739B297719D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B0266-8A70-43E8-A1DD-91ECF343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Credicxo Tech Private Limited</dc:title>
  <dc:subject>Internship assignment report</dc:subject>
  <dc:creator>Windows User</dc:creator>
  <cp:keywords/>
  <cp:lastModifiedBy>rohan choudhary</cp:lastModifiedBy>
  <cp:revision>1</cp:revision>
  <dcterms:created xsi:type="dcterms:W3CDTF">2020-02-19T10:36:00Z</dcterms:created>
  <dcterms:modified xsi:type="dcterms:W3CDTF">2020-02-19T11:11:00Z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